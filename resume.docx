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75D7C" w14:textId="77777777" w:rsidR="001C09BA" w:rsidRPr="00432D8F" w:rsidRDefault="005C0E4A" w:rsidP="006669D3">
      <w:pPr>
        <w:spacing w:line="240" w:lineRule="auto"/>
        <w:jc w:val="center"/>
        <w:rPr>
          <w:rFonts w:ascii="Arial Narrow" w:hAnsi="Arial Narrow"/>
          <w:b/>
          <w:sz w:val="40"/>
          <w:szCs w:val="40"/>
        </w:rPr>
      </w:pPr>
      <w:r w:rsidRPr="00432D8F">
        <w:rPr>
          <w:rFonts w:ascii="Arial Narrow" w:hAnsi="Arial Narrow"/>
          <w:b/>
          <w:sz w:val="40"/>
          <w:szCs w:val="40"/>
        </w:rPr>
        <w:t>Jerry Fu</w:t>
      </w:r>
    </w:p>
    <w:p w14:paraId="5FAA28E6" w14:textId="261AFCFE" w:rsidR="005C0E4A" w:rsidRPr="00432D8F" w:rsidRDefault="005C0E4A" w:rsidP="006669D3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  <w:r w:rsidRPr="00432D8F">
        <w:rPr>
          <w:rFonts w:ascii="Arial Narrow" w:hAnsi="Arial Narrow"/>
          <w:sz w:val="20"/>
          <w:szCs w:val="20"/>
        </w:rPr>
        <w:t>3 Sinclair Road</w:t>
      </w:r>
      <w:r w:rsidR="00635E14" w:rsidRPr="00432D8F">
        <w:rPr>
          <w:rFonts w:ascii="Arial Narrow" w:hAnsi="Arial Narrow"/>
          <w:sz w:val="20"/>
          <w:szCs w:val="20"/>
        </w:rPr>
        <w:t xml:space="preserve">, </w:t>
      </w:r>
      <w:r w:rsidRPr="00432D8F">
        <w:rPr>
          <w:rFonts w:ascii="Arial Narrow" w:hAnsi="Arial Narrow"/>
          <w:sz w:val="20"/>
          <w:szCs w:val="20"/>
        </w:rPr>
        <w:t>Shrewsbury, MA 01545</w:t>
      </w:r>
      <w:r w:rsidR="00451797" w:rsidRPr="00432D8F">
        <w:rPr>
          <w:rFonts w:ascii="Arial Narrow" w:hAnsi="Arial Narrow"/>
          <w:sz w:val="20"/>
          <w:szCs w:val="20"/>
        </w:rPr>
        <w:t xml:space="preserve"> – U.S. Citizen</w:t>
      </w:r>
    </w:p>
    <w:p w14:paraId="1DEFEB01" w14:textId="7867BFF3" w:rsidR="005C0E4A" w:rsidRPr="00432D8F" w:rsidRDefault="005C0E4A" w:rsidP="006669D3">
      <w:pPr>
        <w:spacing w:line="240" w:lineRule="auto"/>
        <w:jc w:val="center"/>
        <w:rPr>
          <w:rFonts w:ascii="Arial Narrow" w:hAnsi="Arial Narrow"/>
          <w:sz w:val="20"/>
          <w:szCs w:val="20"/>
        </w:rPr>
      </w:pPr>
      <w:r w:rsidRPr="00432D8F">
        <w:rPr>
          <w:rFonts w:ascii="Arial Narrow" w:hAnsi="Arial Narrow"/>
          <w:sz w:val="20"/>
          <w:szCs w:val="20"/>
        </w:rPr>
        <w:t>Phone: 774.502.8441</w:t>
      </w:r>
      <w:r w:rsidR="00D27D2D" w:rsidRPr="00432D8F">
        <w:rPr>
          <w:rFonts w:ascii="Arial Narrow" w:hAnsi="Arial Narrow"/>
          <w:sz w:val="20"/>
          <w:szCs w:val="20"/>
        </w:rPr>
        <w:t xml:space="preserve"> </w:t>
      </w:r>
      <w:r w:rsidR="00375318">
        <w:rPr>
          <w:rFonts w:ascii="Arial Narrow" w:hAnsi="Arial Narrow"/>
          <w:sz w:val="20"/>
          <w:szCs w:val="20"/>
        </w:rPr>
        <w:t xml:space="preserve">  Personal Website: thejerryfu.com</w:t>
      </w:r>
      <w:r w:rsidR="00CD269C" w:rsidRPr="00432D8F">
        <w:rPr>
          <w:rFonts w:ascii="Arial Narrow" w:hAnsi="Arial Narrow"/>
          <w:sz w:val="20"/>
          <w:szCs w:val="20"/>
        </w:rPr>
        <w:tab/>
        <w:t>LinkedIn: http://www.li</w:t>
      </w:r>
      <w:r w:rsidR="002F7EDC">
        <w:rPr>
          <w:rFonts w:ascii="Arial Narrow" w:hAnsi="Arial Narrow"/>
          <w:sz w:val="20"/>
          <w:szCs w:val="20"/>
        </w:rPr>
        <w:t>nkedin.com/in/jerry-fu</w:t>
      </w:r>
    </w:p>
    <w:p w14:paraId="18174AF9" w14:textId="77777777" w:rsidR="005C0E4A" w:rsidRPr="00432D8F" w:rsidRDefault="005C0E4A" w:rsidP="006669D3">
      <w:pPr>
        <w:pBdr>
          <w:bottom w:val="single" w:sz="6" w:space="1" w:color="auto"/>
        </w:pBdr>
        <w:spacing w:line="240" w:lineRule="auto"/>
        <w:jc w:val="center"/>
        <w:rPr>
          <w:rFonts w:ascii="Arial Narrow" w:hAnsi="Arial Narrow"/>
          <w:sz w:val="20"/>
          <w:szCs w:val="20"/>
        </w:rPr>
      </w:pPr>
      <w:r w:rsidRPr="00432D8F">
        <w:rPr>
          <w:rFonts w:ascii="Arial Narrow" w:hAnsi="Arial Narrow"/>
          <w:sz w:val="20"/>
          <w:szCs w:val="20"/>
        </w:rPr>
        <w:t xml:space="preserve">Email: </w:t>
      </w:r>
      <w:hyperlink r:id="rId4" w:history="1">
        <w:r w:rsidR="00644395" w:rsidRPr="00432D8F">
          <w:rPr>
            <w:rStyle w:val="Hyperlink"/>
            <w:rFonts w:ascii="Arial Narrow" w:hAnsi="Arial Narrow"/>
            <w:sz w:val="20"/>
            <w:szCs w:val="20"/>
          </w:rPr>
          <w:t>jerry.fu98@gmail.com</w:t>
        </w:r>
      </w:hyperlink>
      <w:r w:rsidR="00644395" w:rsidRPr="00432D8F">
        <w:rPr>
          <w:rFonts w:ascii="Arial Narrow" w:hAnsi="Arial Narrow"/>
          <w:sz w:val="20"/>
          <w:szCs w:val="20"/>
        </w:rPr>
        <w:t xml:space="preserve">, </w:t>
      </w:r>
      <w:hyperlink r:id="rId5" w:history="1">
        <w:r w:rsidR="00644395" w:rsidRPr="00432D8F">
          <w:rPr>
            <w:rStyle w:val="Hyperlink"/>
            <w:rFonts w:ascii="Arial Narrow" w:hAnsi="Arial Narrow"/>
            <w:sz w:val="20"/>
            <w:szCs w:val="20"/>
          </w:rPr>
          <w:t>jerryfu@umass.edu</w:t>
        </w:r>
      </w:hyperlink>
      <w:r w:rsidR="00644395" w:rsidRPr="00432D8F">
        <w:rPr>
          <w:rFonts w:ascii="Arial Narrow" w:hAnsi="Arial Narrow"/>
          <w:sz w:val="20"/>
          <w:szCs w:val="20"/>
        </w:rPr>
        <w:t xml:space="preserve"> </w:t>
      </w:r>
    </w:p>
    <w:p w14:paraId="50A4027B" w14:textId="77777777" w:rsidR="00C917DE" w:rsidRPr="00432D8F" w:rsidRDefault="00C917DE" w:rsidP="006669D3">
      <w:pPr>
        <w:spacing w:line="240" w:lineRule="auto"/>
        <w:jc w:val="center"/>
        <w:rPr>
          <w:rFonts w:ascii="Arial Narrow" w:hAnsi="Arial Narrow"/>
          <w:b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OBJECTIVE</w:t>
      </w:r>
    </w:p>
    <w:p w14:paraId="3F000239" w14:textId="30EEEED8" w:rsidR="00C917DE" w:rsidRPr="00432D8F" w:rsidRDefault="00B575BC" w:rsidP="006669D3">
      <w:pPr>
        <w:pBdr>
          <w:bottom w:val="single" w:sz="6" w:space="7" w:color="auto"/>
        </w:pBdr>
        <w:spacing w:line="240" w:lineRule="auto"/>
        <w:rPr>
          <w:rFonts w:ascii="Arial Narrow" w:hAnsi="Arial Narrow"/>
          <w:sz w:val="20"/>
          <w:szCs w:val="20"/>
        </w:rPr>
      </w:pPr>
      <w:r w:rsidRPr="00432D8F">
        <w:rPr>
          <w:rFonts w:ascii="Arial Narrow" w:hAnsi="Arial Narrow"/>
          <w:sz w:val="20"/>
          <w:szCs w:val="20"/>
        </w:rPr>
        <w:t>Passionate young programmer</w:t>
      </w:r>
      <w:r w:rsidR="008570CC">
        <w:rPr>
          <w:rFonts w:ascii="Arial Narrow" w:hAnsi="Arial Narrow"/>
          <w:sz w:val="20"/>
          <w:szCs w:val="20"/>
        </w:rPr>
        <w:t xml:space="preserve"> in the Junior y</w:t>
      </w:r>
      <w:r w:rsidR="00506DD2">
        <w:rPr>
          <w:rFonts w:ascii="Arial Narrow" w:hAnsi="Arial Narrow"/>
          <w:sz w:val="20"/>
          <w:szCs w:val="20"/>
        </w:rPr>
        <w:t>ear</w:t>
      </w:r>
      <w:r w:rsidRPr="00432D8F">
        <w:rPr>
          <w:rFonts w:ascii="Arial Narrow" w:hAnsi="Arial Narrow"/>
          <w:sz w:val="20"/>
          <w:szCs w:val="20"/>
        </w:rPr>
        <w:t xml:space="preserve"> </w:t>
      </w:r>
      <w:r w:rsidR="008570CC">
        <w:rPr>
          <w:rFonts w:ascii="Arial Narrow" w:hAnsi="Arial Narrow"/>
          <w:sz w:val="20"/>
          <w:szCs w:val="20"/>
        </w:rPr>
        <w:t>l</w:t>
      </w:r>
      <w:r w:rsidR="008570CC" w:rsidRPr="008570CC">
        <w:rPr>
          <w:rFonts w:ascii="Arial Narrow" w:hAnsi="Arial Narrow"/>
          <w:sz w:val="20"/>
          <w:szCs w:val="20"/>
        </w:rPr>
        <w:t>ooking for soft</w:t>
      </w:r>
      <w:r w:rsidR="00592981">
        <w:rPr>
          <w:rFonts w:ascii="Arial Narrow" w:hAnsi="Arial Narrow"/>
          <w:sz w:val="20"/>
          <w:szCs w:val="20"/>
        </w:rPr>
        <w:t xml:space="preserve">ware opportunities to broaden </w:t>
      </w:r>
      <w:r w:rsidR="00B03D6D">
        <w:rPr>
          <w:rFonts w:ascii="Arial Narrow" w:hAnsi="Arial Narrow"/>
          <w:sz w:val="20"/>
          <w:szCs w:val="20"/>
        </w:rPr>
        <w:t>views</w:t>
      </w:r>
      <w:bookmarkStart w:id="0" w:name="_GoBack"/>
      <w:bookmarkEnd w:id="0"/>
      <w:r w:rsidR="008570CC" w:rsidRPr="008570CC">
        <w:rPr>
          <w:rFonts w:ascii="Arial Narrow" w:hAnsi="Arial Narrow"/>
          <w:sz w:val="20"/>
          <w:szCs w:val="20"/>
        </w:rPr>
        <w:t xml:space="preserve"> and gain experience</w:t>
      </w:r>
      <w:r w:rsidR="008570CC">
        <w:rPr>
          <w:rFonts w:ascii="Arial Narrow" w:hAnsi="Arial Narrow"/>
          <w:sz w:val="20"/>
          <w:szCs w:val="20"/>
        </w:rPr>
        <w:t xml:space="preserve">.  </w:t>
      </w:r>
    </w:p>
    <w:p w14:paraId="34840F76" w14:textId="2803CFF6" w:rsidR="00BF5638" w:rsidRPr="00432D8F" w:rsidRDefault="00451797" w:rsidP="006669D3">
      <w:pPr>
        <w:spacing w:line="240" w:lineRule="auto"/>
        <w:jc w:val="center"/>
        <w:rPr>
          <w:rFonts w:ascii="Arial Narrow" w:hAnsi="Arial Narrow"/>
          <w:b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CERTIFICATIONS</w:t>
      </w:r>
    </w:p>
    <w:p w14:paraId="3FAF87F7" w14:textId="78CBE65E" w:rsidR="00BF5638" w:rsidRPr="00432D8F" w:rsidRDefault="00D141A1" w:rsidP="006669D3">
      <w:pPr>
        <w:pBdr>
          <w:bottom w:val="single" w:sz="6" w:space="7" w:color="auto"/>
        </w:pBdr>
        <w:spacing w:line="240" w:lineRule="auto"/>
        <w:rPr>
          <w:rFonts w:ascii="Arial Narrow" w:hAnsi="Arial Narrow"/>
          <w:sz w:val="20"/>
          <w:szCs w:val="20"/>
        </w:rPr>
      </w:pPr>
      <w:r w:rsidRPr="00432D8F">
        <w:rPr>
          <w:rFonts w:ascii="Arial Narrow" w:hAnsi="Arial Narrow"/>
          <w:sz w:val="20"/>
          <w:szCs w:val="20"/>
        </w:rPr>
        <w:t>AWS</w:t>
      </w:r>
      <w:r w:rsidR="005E542E" w:rsidRPr="00432D8F">
        <w:rPr>
          <w:rFonts w:ascii="Arial Narrow" w:hAnsi="Arial Narrow"/>
          <w:sz w:val="20"/>
          <w:szCs w:val="20"/>
        </w:rPr>
        <w:t xml:space="preserve"> Certified Solutions Architect</w:t>
      </w:r>
      <w:r w:rsidR="004B4385" w:rsidRPr="00432D8F">
        <w:rPr>
          <w:rFonts w:ascii="Arial Narrow" w:hAnsi="Arial Narrow"/>
          <w:sz w:val="20"/>
          <w:szCs w:val="20"/>
        </w:rPr>
        <w:t xml:space="preserve"> </w:t>
      </w:r>
      <w:r w:rsidR="008C163B" w:rsidRPr="00432D8F">
        <w:rPr>
          <w:rFonts w:ascii="Arial Narrow" w:hAnsi="Arial Narrow"/>
          <w:sz w:val="20"/>
          <w:szCs w:val="20"/>
        </w:rPr>
        <w:t>-</w:t>
      </w:r>
      <w:r w:rsidR="004B4385" w:rsidRPr="00432D8F">
        <w:rPr>
          <w:rFonts w:ascii="Arial Narrow" w:hAnsi="Arial Narrow"/>
          <w:sz w:val="20"/>
          <w:szCs w:val="20"/>
        </w:rPr>
        <w:t xml:space="preserve"> </w:t>
      </w:r>
      <w:r w:rsidRPr="00432D8F">
        <w:rPr>
          <w:rFonts w:ascii="Arial Narrow" w:hAnsi="Arial Narrow"/>
          <w:sz w:val="20"/>
          <w:szCs w:val="20"/>
        </w:rPr>
        <w:t>Associate</w:t>
      </w:r>
      <w:r w:rsidR="005E542E" w:rsidRPr="00432D8F">
        <w:rPr>
          <w:rFonts w:ascii="Arial Narrow" w:hAnsi="Arial Narrow"/>
          <w:sz w:val="20"/>
          <w:szCs w:val="20"/>
        </w:rPr>
        <w:t xml:space="preserve"> </w:t>
      </w:r>
      <w:r w:rsidRPr="00432D8F">
        <w:rPr>
          <w:rFonts w:ascii="Arial Narrow" w:hAnsi="Arial Narrow"/>
          <w:sz w:val="20"/>
          <w:szCs w:val="20"/>
        </w:rPr>
        <w:br/>
        <w:t xml:space="preserve">AWS </w:t>
      </w:r>
      <w:r w:rsidR="008C163B" w:rsidRPr="00432D8F">
        <w:rPr>
          <w:rFonts w:ascii="Arial Narrow" w:hAnsi="Arial Narrow"/>
          <w:sz w:val="20"/>
          <w:szCs w:val="20"/>
        </w:rPr>
        <w:t>Certified Developer</w:t>
      </w:r>
      <w:r w:rsidR="004B4385" w:rsidRPr="00432D8F">
        <w:rPr>
          <w:rFonts w:ascii="Arial Narrow" w:hAnsi="Arial Narrow"/>
          <w:sz w:val="20"/>
          <w:szCs w:val="20"/>
        </w:rPr>
        <w:t xml:space="preserve"> </w:t>
      </w:r>
      <w:r w:rsidR="008C163B" w:rsidRPr="00432D8F">
        <w:rPr>
          <w:rFonts w:ascii="Arial Narrow" w:hAnsi="Arial Narrow"/>
          <w:sz w:val="20"/>
          <w:szCs w:val="20"/>
        </w:rPr>
        <w:t>-</w:t>
      </w:r>
      <w:r w:rsidR="004B4385" w:rsidRPr="00432D8F">
        <w:rPr>
          <w:rFonts w:ascii="Arial Narrow" w:hAnsi="Arial Narrow"/>
          <w:sz w:val="20"/>
          <w:szCs w:val="20"/>
        </w:rPr>
        <w:t xml:space="preserve"> </w:t>
      </w:r>
      <w:r w:rsidR="005E542E" w:rsidRPr="00432D8F">
        <w:rPr>
          <w:rFonts w:ascii="Arial Narrow" w:hAnsi="Arial Narrow"/>
          <w:sz w:val="20"/>
          <w:szCs w:val="20"/>
        </w:rPr>
        <w:t>Associate</w:t>
      </w:r>
    </w:p>
    <w:p w14:paraId="037776EC" w14:textId="77777777" w:rsidR="008E1813" w:rsidRPr="00432D8F" w:rsidRDefault="008E1813" w:rsidP="0080595D">
      <w:pPr>
        <w:spacing w:after="0" w:line="240" w:lineRule="auto"/>
        <w:jc w:val="center"/>
        <w:rPr>
          <w:rFonts w:ascii="Arial Narrow" w:hAnsi="Arial Narrow"/>
          <w:b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COMPUTER EXPERIENCE</w:t>
      </w:r>
    </w:p>
    <w:p w14:paraId="2CF3E4D9" w14:textId="79059B8B" w:rsidR="00C263F3" w:rsidRPr="00432D8F" w:rsidRDefault="00C263F3" w:rsidP="0080595D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AWS (2017</w:t>
      </w:r>
      <w:r w:rsidR="0094519F">
        <w:rPr>
          <w:rFonts w:ascii="Arial Narrow" w:hAnsi="Arial Narrow"/>
          <w:b/>
          <w:sz w:val="20"/>
          <w:szCs w:val="20"/>
        </w:rPr>
        <w:t>-2019</w:t>
      </w:r>
      <w:r w:rsidRPr="00432D8F">
        <w:rPr>
          <w:rFonts w:ascii="Arial Narrow" w:hAnsi="Arial Narrow"/>
          <w:b/>
          <w:sz w:val="20"/>
          <w:szCs w:val="20"/>
        </w:rPr>
        <w:t>)</w:t>
      </w:r>
    </w:p>
    <w:p w14:paraId="187A2B6D" w14:textId="21E0B244" w:rsidR="009B360B" w:rsidRPr="00432D8F" w:rsidRDefault="009B360B" w:rsidP="0080595D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Created a Framework of a video sharing website with Auth-0 login and account management using Elastic Transcoder, Lambda and S3.  </w:t>
      </w:r>
    </w:p>
    <w:p w14:paraId="1919E014" w14:textId="49FE98EE" w:rsidR="008E1813" w:rsidRPr="00432D8F" w:rsidRDefault="00723F7E" w:rsidP="0080595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Java</w:t>
      </w:r>
      <w:r w:rsidR="0094519F">
        <w:rPr>
          <w:rFonts w:ascii="Arial Narrow" w:hAnsi="Arial Narrow"/>
          <w:b/>
          <w:sz w:val="20"/>
          <w:szCs w:val="20"/>
        </w:rPr>
        <w:t xml:space="preserve"> (2015-2019</w:t>
      </w:r>
      <w:r w:rsidR="006A68F2" w:rsidRPr="00432D8F">
        <w:rPr>
          <w:rFonts w:ascii="Arial Narrow" w:hAnsi="Arial Narrow"/>
          <w:b/>
          <w:sz w:val="20"/>
          <w:szCs w:val="20"/>
        </w:rPr>
        <w:t>)</w:t>
      </w:r>
    </w:p>
    <w:p w14:paraId="10B6166B" w14:textId="332A8ABD" w:rsidR="00723F7E" w:rsidRPr="00432D8F" w:rsidRDefault="00B7542E" w:rsidP="006669D3">
      <w:pPr>
        <w:spacing w:after="0" w:line="240" w:lineRule="auto"/>
        <w:rPr>
          <w:rFonts w:ascii="Arial Narrow" w:hAnsi="Arial Narrow"/>
          <w:sz w:val="20"/>
          <w:szCs w:val="20"/>
        </w:rPr>
      </w:pPr>
      <w:r w:rsidRPr="00432D8F">
        <w:rPr>
          <w:rFonts w:ascii="Arial Narrow" w:hAnsi="Arial Narrow"/>
          <w:sz w:val="20"/>
          <w:szCs w:val="20"/>
        </w:rPr>
        <w:t>Read and organized data from a Movie database into a tree of Actors and Movies from tex</w:t>
      </w:r>
      <w:r w:rsidR="0045213D">
        <w:rPr>
          <w:rFonts w:ascii="Arial Narrow" w:hAnsi="Arial Narrow"/>
          <w:sz w:val="20"/>
          <w:szCs w:val="20"/>
        </w:rPr>
        <w:t>t (1 g</w:t>
      </w:r>
      <w:r w:rsidR="001C09BA">
        <w:rPr>
          <w:rFonts w:ascii="Arial Narrow" w:hAnsi="Arial Narrow"/>
          <w:sz w:val="20"/>
          <w:szCs w:val="20"/>
        </w:rPr>
        <w:t xml:space="preserve">igabyte of text) into a graph to allow for quick queries into connections between Actors or Movies and the shortest distance between.  </w:t>
      </w:r>
      <w:r w:rsidRPr="00432D8F">
        <w:rPr>
          <w:rFonts w:ascii="Arial Narrow" w:hAnsi="Arial Narrow"/>
          <w:sz w:val="20"/>
          <w:szCs w:val="20"/>
        </w:rPr>
        <w:t xml:space="preserve"> </w:t>
      </w:r>
    </w:p>
    <w:p w14:paraId="2DDBCEB3" w14:textId="25511473" w:rsidR="00723F7E" w:rsidRPr="00432D8F" w:rsidRDefault="00723F7E" w:rsidP="006669D3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C/C++</w:t>
      </w:r>
      <w:r w:rsidR="0094519F">
        <w:rPr>
          <w:rFonts w:ascii="Arial Narrow" w:hAnsi="Arial Narrow"/>
          <w:b/>
          <w:sz w:val="20"/>
          <w:szCs w:val="20"/>
        </w:rPr>
        <w:t xml:space="preserve"> (2016-2019</w:t>
      </w:r>
      <w:r w:rsidR="006A68F2" w:rsidRPr="00432D8F">
        <w:rPr>
          <w:rFonts w:ascii="Arial Narrow" w:hAnsi="Arial Narrow"/>
          <w:b/>
          <w:sz w:val="20"/>
          <w:szCs w:val="20"/>
        </w:rPr>
        <w:t>)</w:t>
      </w:r>
    </w:p>
    <w:p w14:paraId="6495633F" w14:textId="1682541A" w:rsidR="00047D5B" w:rsidRPr="00432D8F" w:rsidRDefault="0045213D" w:rsidP="006669D3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Made a multithreaded chat server with custom rooms that would parse and respond to different user commands.  </w:t>
      </w:r>
    </w:p>
    <w:p w14:paraId="520D46E5" w14:textId="5C37F71B" w:rsidR="00806BF0" w:rsidRPr="00432D8F" w:rsidRDefault="001205AF" w:rsidP="0080595D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Developed</w:t>
      </w:r>
      <w:r w:rsidR="007D3C9E" w:rsidRPr="00432D8F">
        <w:rPr>
          <w:rFonts w:ascii="Arial Narrow" w:hAnsi="Arial Narrow"/>
          <w:sz w:val="20"/>
          <w:szCs w:val="20"/>
        </w:rPr>
        <w:t xml:space="preserve"> an event-based simulation of predator and prey breeding eating and moving two dimensionally.  </w:t>
      </w:r>
    </w:p>
    <w:p w14:paraId="6265A551" w14:textId="7E720D07" w:rsidR="00723F7E" w:rsidRPr="00432D8F" w:rsidRDefault="00723F7E" w:rsidP="006669D3">
      <w:pP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JavaScript</w:t>
      </w:r>
      <w:r w:rsidR="00C917DE" w:rsidRPr="00432D8F">
        <w:rPr>
          <w:rFonts w:ascii="Arial Narrow" w:hAnsi="Arial Narrow"/>
          <w:b/>
          <w:sz w:val="20"/>
          <w:szCs w:val="20"/>
        </w:rPr>
        <w:t>/HTML 5</w:t>
      </w:r>
      <w:r w:rsidR="0094519F">
        <w:rPr>
          <w:rFonts w:ascii="Arial Narrow" w:hAnsi="Arial Narrow"/>
          <w:b/>
          <w:sz w:val="20"/>
          <w:szCs w:val="20"/>
        </w:rPr>
        <w:t xml:space="preserve"> (2016-2019</w:t>
      </w:r>
      <w:r w:rsidR="006A68F2" w:rsidRPr="00432D8F">
        <w:rPr>
          <w:rFonts w:ascii="Arial Narrow" w:hAnsi="Arial Narrow"/>
          <w:b/>
          <w:sz w:val="20"/>
          <w:szCs w:val="20"/>
        </w:rPr>
        <w:t>)</w:t>
      </w:r>
    </w:p>
    <w:p w14:paraId="13A8723A" w14:textId="75FB7DB6" w:rsidR="006A68F2" w:rsidRPr="00432D8F" w:rsidRDefault="00A64837" w:rsidP="006669D3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Developed and Hosted multiple games </w:t>
      </w:r>
      <w:r w:rsidR="001F3299">
        <w:rPr>
          <w:rFonts w:ascii="Arial Narrow" w:hAnsi="Arial Narrow"/>
          <w:sz w:val="20"/>
          <w:szCs w:val="20"/>
        </w:rPr>
        <w:t>using the Perlenspiel Game Engine.  Host a personal website for myself (thejerryfu.com) and used AWS to be the web administrator for a photography website (markbrayphotography.com)</w:t>
      </w:r>
    </w:p>
    <w:p w14:paraId="7BCAB3B2" w14:textId="3195F48E" w:rsidR="00C33867" w:rsidRDefault="0094519F" w:rsidP="006669D3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Python (2017-2019</w:t>
      </w:r>
      <w:r w:rsidR="00C33867" w:rsidRPr="00432D8F">
        <w:rPr>
          <w:rFonts w:ascii="Arial Narrow" w:hAnsi="Arial Narrow"/>
          <w:b/>
          <w:sz w:val="20"/>
          <w:szCs w:val="20"/>
        </w:rPr>
        <w:t>)</w:t>
      </w:r>
    </w:p>
    <w:p w14:paraId="4D8E1778" w14:textId="473D32E9" w:rsidR="00C33867" w:rsidRDefault="00B76659" w:rsidP="006669D3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Wrote an algorithm to </w:t>
      </w:r>
      <w:r w:rsidR="00DA4AB6">
        <w:rPr>
          <w:rFonts w:ascii="Arial Narrow" w:hAnsi="Arial Narrow"/>
          <w:sz w:val="20"/>
          <w:szCs w:val="20"/>
        </w:rPr>
        <w:t>make informed decisions in calculating outcomes of a game</w:t>
      </w:r>
      <w:r w:rsidR="006E405F">
        <w:rPr>
          <w:rFonts w:ascii="Arial Narrow" w:hAnsi="Arial Narrow"/>
          <w:sz w:val="20"/>
          <w:szCs w:val="20"/>
        </w:rPr>
        <w:t xml:space="preserve"> via a min-max algorithm</w:t>
      </w:r>
      <w:r w:rsidR="00DA4AB6">
        <w:rPr>
          <w:rFonts w:ascii="Arial Narrow" w:hAnsi="Arial Narrow"/>
          <w:sz w:val="20"/>
          <w:szCs w:val="20"/>
        </w:rPr>
        <w:t xml:space="preserve">.  </w:t>
      </w:r>
    </w:p>
    <w:p w14:paraId="66A44B01" w14:textId="771994E0" w:rsidR="009251B3" w:rsidRDefault="001205AF" w:rsidP="006669D3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Developed</w:t>
      </w:r>
      <w:r w:rsidR="00DE50FC">
        <w:rPr>
          <w:rFonts w:ascii="Arial Narrow" w:hAnsi="Arial Narrow"/>
          <w:sz w:val="20"/>
          <w:szCs w:val="20"/>
        </w:rPr>
        <w:t xml:space="preserve"> a Naïve Bayes Classifier, a Decision Tree and a Cluster solution</w:t>
      </w:r>
      <w:r w:rsidR="009251B3">
        <w:rPr>
          <w:rFonts w:ascii="Arial Narrow" w:hAnsi="Arial Narrow"/>
          <w:sz w:val="20"/>
          <w:szCs w:val="20"/>
        </w:rPr>
        <w:t xml:space="preserve"> to train and test a model for detecting party affiliation based on votes.  </w:t>
      </w:r>
    </w:p>
    <w:p w14:paraId="4D6A26CA" w14:textId="338F6335" w:rsidR="0080595D" w:rsidRDefault="0094519F" w:rsidP="006669D3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Scala (2017-2019</w:t>
      </w:r>
      <w:r w:rsidR="0080595D">
        <w:rPr>
          <w:rFonts w:ascii="Arial Narrow" w:hAnsi="Arial Narrow"/>
          <w:b/>
          <w:sz w:val="20"/>
          <w:szCs w:val="20"/>
        </w:rPr>
        <w:t>)</w:t>
      </w:r>
    </w:p>
    <w:p w14:paraId="3EB44C28" w14:textId="530BE500" w:rsidR="0080595D" w:rsidRDefault="0080595D" w:rsidP="006669D3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Wrote recursive code (project requirement) with a greedy algorithm capable of solving Sudoku puzzles given a solvable configuration.  </w:t>
      </w:r>
    </w:p>
    <w:p w14:paraId="2B714E9C" w14:textId="4BDC49FC" w:rsidR="001205AF" w:rsidRPr="001205AF" w:rsidRDefault="001205AF" w:rsidP="006669D3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b/>
          <w:sz w:val="20"/>
          <w:szCs w:val="20"/>
        </w:rPr>
      </w:pPr>
      <w:r w:rsidRPr="001205AF">
        <w:rPr>
          <w:rFonts w:ascii="Arial Narrow" w:hAnsi="Arial Narrow"/>
          <w:b/>
          <w:sz w:val="20"/>
          <w:szCs w:val="20"/>
        </w:rPr>
        <w:t>SQL/No-SQL (2018-2019)</w:t>
      </w:r>
    </w:p>
    <w:p w14:paraId="5D0F386A" w14:textId="4ED43F75" w:rsidR="001205AF" w:rsidRDefault="001205AF" w:rsidP="006669D3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Wrote and tested python interfaces with MySQL and DynamoDB(No-SQL)</w:t>
      </w:r>
    </w:p>
    <w:p w14:paraId="0E94E767" w14:textId="77777777" w:rsidR="00B845CE" w:rsidRPr="00432D8F" w:rsidRDefault="00B845CE" w:rsidP="00B845CE">
      <w:pPr>
        <w:spacing w:line="240" w:lineRule="auto"/>
        <w:jc w:val="center"/>
        <w:rPr>
          <w:rFonts w:ascii="Arial Narrow" w:hAnsi="Arial Narrow"/>
          <w:b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EDUCATION</w:t>
      </w:r>
    </w:p>
    <w:p w14:paraId="017E03EF" w14:textId="77777777" w:rsidR="00B845CE" w:rsidRPr="00432D8F" w:rsidRDefault="00B845CE" w:rsidP="00B845CE">
      <w:pPr>
        <w:pBdr>
          <w:bottom w:val="single" w:sz="6" w:space="7" w:color="auto"/>
        </w:pBdr>
        <w:spacing w:line="240" w:lineRule="auto"/>
        <w:rPr>
          <w:rFonts w:ascii="Arial Narrow" w:hAnsi="Arial Narrow"/>
          <w:b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University of Massachusetts Amherst – Honors College, Amherst, MA – Computer Science Major                 2017-Now</w:t>
      </w:r>
    </w:p>
    <w:p w14:paraId="5A699890" w14:textId="77777777" w:rsidR="00B845CE" w:rsidRPr="00432D8F" w:rsidRDefault="00B845CE" w:rsidP="00B845CE">
      <w:pPr>
        <w:pBdr>
          <w:bottom w:val="single" w:sz="6" w:space="7" w:color="auto"/>
        </w:pBdr>
        <w:spacing w:line="240" w:lineRule="auto"/>
        <w:rPr>
          <w:rFonts w:ascii="Arial Narrow" w:hAnsi="Arial Narrow"/>
          <w:sz w:val="20"/>
          <w:szCs w:val="20"/>
        </w:rPr>
      </w:pPr>
      <w:r w:rsidRPr="00432D8F">
        <w:rPr>
          <w:rFonts w:ascii="Arial Narrow" w:hAnsi="Arial Narrow"/>
          <w:sz w:val="20"/>
          <w:szCs w:val="20"/>
        </w:rPr>
        <w:t>Classes: Artificial Intelligence</w:t>
      </w:r>
      <w:r>
        <w:rPr>
          <w:rFonts w:ascii="Arial Narrow" w:hAnsi="Arial Narrow"/>
          <w:sz w:val="20"/>
          <w:szCs w:val="20"/>
        </w:rPr>
        <w:t xml:space="preserve">, </w:t>
      </w:r>
      <w:r w:rsidRPr="00432D8F">
        <w:rPr>
          <w:rFonts w:ascii="Arial Narrow" w:hAnsi="Arial Narrow"/>
          <w:sz w:val="20"/>
          <w:szCs w:val="20"/>
        </w:rPr>
        <w:t xml:space="preserve">Operating Systems, </w:t>
      </w:r>
      <w:r>
        <w:rPr>
          <w:rFonts w:ascii="Arial Narrow" w:hAnsi="Arial Narrow"/>
          <w:sz w:val="20"/>
          <w:szCs w:val="20"/>
        </w:rPr>
        <w:t xml:space="preserve">Introduction to Algorithms, </w:t>
      </w:r>
      <w:r w:rsidRPr="00432D8F">
        <w:rPr>
          <w:rFonts w:ascii="Arial Narrow" w:hAnsi="Arial Narrow"/>
          <w:sz w:val="20"/>
          <w:szCs w:val="20"/>
        </w:rPr>
        <w:t>Programming Methodology (C/C++), Discrete Math, Introduction to Software Engineering, Reasoning Under Uncertainty</w:t>
      </w:r>
      <w:r>
        <w:rPr>
          <w:rFonts w:ascii="Arial Narrow" w:hAnsi="Arial Narrow"/>
          <w:sz w:val="20"/>
          <w:szCs w:val="20"/>
        </w:rPr>
        <w:t xml:space="preserve">.  </w:t>
      </w:r>
    </w:p>
    <w:p w14:paraId="200EBF5E" w14:textId="77777777" w:rsidR="00B845CE" w:rsidRPr="00432D8F" w:rsidRDefault="00B845CE" w:rsidP="00B845CE">
      <w:pPr>
        <w:pBdr>
          <w:bottom w:val="single" w:sz="6" w:space="7" w:color="auto"/>
        </w:pBdr>
        <w:spacing w:line="240" w:lineRule="auto"/>
        <w:rPr>
          <w:rFonts w:ascii="Arial Narrow" w:hAnsi="Arial Narrow"/>
          <w:b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Worcester Polytechnic Institute, Worcester, MA – Computer Science Major                                                       2016-2017</w:t>
      </w:r>
    </w:p>
    <w:p w14:paraId="00A9D675" w14:textId="016038DB" w:rsidR="00B845CE" w:rsidRPr="0080595D" w:rsidRDefault="00B845CE" w:rsidP="00B845CE">
      <w:pPr>
        <w:pBdr>
          <w:bottom w:val="single" w:sz="6" w:space="7" w:color="auto"/>
        </w:pBdr>
        <w:spacing w:line="240" w:lineRule="auto"/>
        <w:rPr>
          <w:rFonts w:ascii="Arial Narrow" w:hAnsi="Arial Narrow"/>
          <w:sz w:val="20"/>
          <w:szCs w:val="20"/>
        </w:rPr>
      </w:pPr>
      <w:r w:rsidRPr="00432D8F">
        <w:rPr>
          <w:rFonts w:ascii="Arial Narrow" w:hAnsi="Arial Narrow"/>
          <w:sz w:val="20"/>
          <w:szCs w:val="20"/>
        </w:rPr>
        <w:t xml:space="preserve">Classes: Introduction to Programming Design (Racket), Accelerated Object-Oriented Design Concepts (Java), Systems Programming Concepts (C/C++), Digital Game Design (JavaScript) </w:t>
      </w:r>
    </w:p>
    <w:p w14:paraId="79E54E9D" w14:textId="77777777" w:rsidR="00723F7E" w:rsidRPr="00432D8F" w:rsidRDefault="00644395" w:rsidP="006669D3">
      <w:pPr>
        <w:spacing w:line="240" w:lineRule="auto"/>
        <w:jc w:val="center"/>
        <w:rPr>
          <w:rFonts w:ascii="Arial Narrow" w:hAnsi="Arial Narrow"/>
          <w:b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WORK EXPERIENCE</w:t>
      </w:r>
    </w:p>
    <w:p w14:paraId="31202B4D" w14:textId="77777777" w:rsidR="00DA4AB6" w:rsidRDefault="00BF5638" w:rsidP="00DA4AB6">
      <w:pPr>
        <w:spacing w:line="240" w:lineRule="auto"/>
        <w:rPr>
          <w:rFonts w:ascii="Arial Narrow" w:hAnsi="Arial Narrow"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DOBI Medical International (2017):</w:t>
      </w:r>
      <w:r w:rsidRPr="00432D8F">
        <w:rPr>
          <w:rFonts w:ascii="Arial Narrow" w:hAnsi="Arial Narrow"/>
          <w:sz w:val="20"/>
          <w:szCs w:val="20"/>
        </w:rPr>
        <w:t xml:space="preserve"> Worked as a Junior Software Engineer debugging cancer screening code</w:t>
      </w:r>
      <w:r w:rsidRPr="00432D8F">
        <w:rPr>
          <w:rFonts w:ascii="Arial Narrow" w:hAnsi="Arial Narrow"/>
          <w:b/>
          <w:sz w:val="20"/>
          <w:szCs w:val="20"/>
        </w:rPr>
        <w:t xml:space="preserve">.  </w:t>
      </w:r>
      <w:r w:rsidRPr="00432D8F">
        <w:rPr>
          <w:rFonts w:ascii="Arial Narrow" w:hAnsi="Arial Narrow"/>
          <w:sz w:val="20"/>
          <w:szCs w:val="20"/>
        </w:rPr>
        <w:t xml:space="preserve"> </w:t>
      </w:r>
    </w:p>
    <w:p w14:paraId="11D4E3A3" w14:textId="3A29FE04" w:rsidR="004A5814" w:rsidRDefault="00BF5638" w:rsidP="00DA4AB6">
      <w:pPr>
        <w:spacing w:line="240" w:lineRule="auto"/>
        <w:rPr>
          <w:rFonts w:ascii="Arial Narrow" w:hAnsi="Arial Narrow"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Boston Roundtable (2017):</w:t>
      </w:r>
      <w:r w:rsidRPr="00432D8F">
        <w:rPr>
          <w:rFonts w:ascii="Arial Narrow" w:hAnsi="Arial Narrow"/>
          <w:sz w:val="20"/>
          <w:szCs w:val="20"/>
        </w:rPr>
        <w:t xml:space="preserve"> Worked to design a business website and all other online aspects for the company</w:t>
      </w:r>
      <w:r w:rsidR="00AD43D3" w:rsidRPr="00432D8F">
        <w:rPr>
          <w:rFonts w:ascii="Arial Narrow" w:hAnsi="Arial Narrow"/>
          <w:sz w:val="20"/>
          <w:szCs w:val="20"/>
        </w:rPr>
        <w:t xml:space="preserve">.  </w:t>
      </w:r>
      <w:r w:rsidR="00644395" w:rsidRPr="00432D8F">
        <w:rPr>
          <w:rFonts w:ascii="Arial Narrow" w:hAnsi="Arial Narrow"/>
          <w:sz w:val="20"/>
          <w:szCs w:val="20"/>
        </w:rPr>
        <w:t xml:space="preserve"> </w:t>
      </w:r>
      <w:r w:rsidR="00C917DE" w:rsidRPr="00432D8F">
        <w:rPr>
          <w:rFonts w:ascii="Arial Narrow" w:hAnsi="Arial Narrow"/>
          <w:sz w:val="20"/>
          <w:szCs w:val="20"/>
        </w:rPr>
        <w:t xml:space="preserve"> </w:t>
      </w:r>
    </w:p>
    <w:p w14:paraId="5A3FA68C" w14:textId="037C50FA" w:rsidR="00DA4AB6" w:rsidRPr="00DA4AB6" w:rsidRDefault="00DA4AB6" w:rsidP="006669D3">
      <w:pPr>
        <w:pBdr>
          <w:bottom w:val="single" w:sz="6" w:space="1" w:color="auto"/>
        </w:pBd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Blue Sky E-School (2018</w:t>
      </w:r>
      <w:r w:rsidR="009C00B6">
        <w:rPr>
          <w:rFonts w:ascii="Arial Narrow" w:hAnsi="Arial Narrow"/>
          <w:b/>
          <w:sz w:val="20"/>
          <w:szCs w:val="20"/>
        </w:rPr>
        <w:t>-Now</w:t>
      </w:r>
      <w:r>
        <w:rPr>
          <w:rFonts w:ascii="Arial Narrow" w:hAnsi="Arial Narrow"/>
          <w:b/>
          <w:sz w:val="20"/>
          <w:szCs w:val="20"/>
        </w:rPr>
        <w:t xml:space="preserve">): </w:t>
      </w:r>
      <w:r>
        <w:rPr>
          <w:rFonts w:ascii="Arial Narrow" w:hAnsi="Arial Narrow"/>
          <w:sz w:val="20"/>
          <w:szCs w:val="20"/>
        </w:rPr>
        <w:t xml:space="preserve">Worked as a teacher for classes in math and logical reasoning skills.  Developed curriculum for a major class.  Consulting for web-based issues.  </w:t>
      </w:r>
    </w:p>
    <w:p w14:paraId="2F2DB1C4" w14:textId="77777777" w:rsidR="00BA35B8" w:rsidRPr="00432D8F" w:rsidRDefault="00BA35B8" w:rsidP="006669D3">
      <w:pPr>
        <w:spacing w:line="240" w:lineRule="auto"/>
        <w:jc w:val="center"/>
        <w:rPr>
          <w:rFonts w:ascii="Arial Narrow" w:hAnsi="Arial Narrow"/>
          <w:b/>
          <w:sz w:val="20"/>
          <w:szCs w:val="20"/>
        </w:rPr>
      </w:pPr>
      <w:r w:rsidRPr="00432D8F">
        <w:rPr>
          <w:rFonts w:ascii="Arial Narrow" w:hAnsi="Arial Narrow"/>
          <w:b/>
          <w:sz w:val="20"/>
          <w:szCs w:val="20"/>
        </w:rPr>
        <w:t>ADDITIONAL SKILLS</w:t>
      </w:r>
    </w:p>
    <w:p w14:paraId="070985F9" w14:textId="05ED8AC0" w:rsidR="00644395" w:rsidRPr="00432D8F" w:rsidRDefault="006F39B6" w:rsidP="006669D3">
      <w:pPr>
        <w:spacing w:line="240" w:lineRule="auto"/>
        <w:rPr>
          <w:rFonts w:ascii="Arial Narrow" w:hAnsi="Arial Narrow"/>
          <w:sz w:val="20"/>
          <w:szCs w:val="20"/>
        </w:rPr>
      </w:pPr>
      <w:r w:rsidRPr="00432D8F">
        <w:rPr>
          <w:rFonts w:ascii="Arial Narrow" w:hAnsi="Arial Narrow"/>
          <w:sz w:val="20"/>
          <w:szCs w:val="20"/>
        </w:rPr>
        <w:t>F</w:t>
      </w:r>
      <w:r w:rsidR="00BA35B8" w:rsidRPr="00432D8F">
        <w:rPr>
          <w:rFonts w:ascii="Arial Narrow" w:hAnsi="Arial Narrow"/>
          <w:sz w:val="20"/>
          <w:szCs w:val="20"/>
        </w:rPr>
        <w:t xml:space="preserve">luency in Chinese, experience in Spanish, proficiency in the Microsoft Office Suite, experience with Adobe </w:t>
      </w:r>
      <w:r w:rsidR="00D242FD" w:rsidRPr="00432D8F">
        <w:rPr>
          <w:rFonts w:ascii="Arial Narrow" w:hAnsi="Arial Narrow"/>
          <w:sz w:val="20"/>
          <w:szCs w:val="20"/>
        </w:rPr>
        <w:t>Premiere</w:t>
      </w:r>
      <w:r w:rsidR="00BA35B8" w:rsidRPr="00432D8F">
        <w:rPr>
          <w:rFonts w:ascii="Arial Narrow" w:hAnsi="Arial Narrow"/>
          <w:sz w:val="20"/>
          <w:szCs w:val="20"/>
        </w:rPr>
        <w:t xml:space="preserve"> Pro, and ability to write a technical paper.  </w:t>
      </w:r>
    </w:p>
    <w:sectPr w:rsidR="00644395" w:rsidRPr="00432D8F" w:rsidSect="004A58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4A"/>
    <w:rsid w:val="0004560B"/>
    <w:rsid w:val="00047D5B"/>
    <w:rsid w:val="00052A0B"/>
    <w:rsid w:val="000D5A7C"/>
    <w:rsid w:val="001205AF"/>
    <w:rsid w:val="001814AA"/>
    <w:rsid w:val="001C09BA"/>
    <w:rsid w:val="001F3299"/>
    <w:rsid w:val="00217609"/>
    <w:rsid w:val="00236ABE"/>
    <w:rsid w:val="002602C1"/>
    <w:rsid w:val="002C43F6"/>
    <w:rsid w:val="002F7EDC"/>
    <w:rsid w:val="00375318"/>
    <w:rsid w:val="00424AAF"/>
    <w:rsid w:val="004312FC"/>
    <w:rsid w:val="00432D8F"/>
    <w:rsid w:val="00435948"/>
    <w:rsid w:val="00451797"/>
    <w:rsid w:val="0045213D"/>
    <w:rsid w:val="0046692E"/>
    <w:rsid w:val="004A1403"/>
    <w:rsid w:val="004A5814"/>
    <w:rsid w:val="004B4385"/>
    <w:rsid w:val="004F1ADB"/>
    <w:rsid w:val="00506DD2"/>
    <w:rsid w:val="00551FED"/>
    <w:rsid w:val="00592981"/>
    <w:rsid w:val="00596BE3"/>
    <w:rsid w:val="005A1DD8"/>
    <w:rsid w:val="005C0E4A"/>
    <w:rsid w:val="005C127E"/>
    <w:rsid w:val="005E0C65"/>
    <w:rsid w:val="005E542E"/>
    <w:rsid w:val="005E6FC7"/>
    <w:rsid w:val="005E7193"/>
    <w:rsid w:val="00635E14"/>
    <w:rsid w:val="00644395"/>
    <w:rsid w:val="006669D3"/>
    <w:rsid w:val="006A68F2"/>
    <w:rsid w:val="006E405F"/>
    <w:rsid w:val="006F39B6"/>
    <w:rsid w:val="00715D61"/>
    <w:rsid w:val="00723F7E"/>
    <w:rsid w:val="007A5E83"/>
    <w:rsid w:val="007C4009"/>
    <w:rsid w:val="007D3C9E"/>
    <w:rsid w:val="007F6238"/>
    <w:rsid w:val="0080595D"/>
    <w:rsid w:val="00806BF0"/>
    <w:rsid w:val="008570CC"/>
    <w:rsid w:val="008C163B"/>
    <w:rsid w:val="008E1813"/>
    <w:rsid w:val="008F331C"/>
    <w:rsid w:val="00915159"/>
    <w:rsid w:val="009251B3"/>
    <w:rsid w:val="0094519F"/>
    <w:rsid w:val="00955222"/>
    <w:rsid w:val="009734E2"/>
    <w:rsid w:val="009840AC"/>
    <w:rsid w:val="009B360B"/>
    <w:rsid w:val="009C00B6"/>
    <w:rsid w:val="00A05C3C"/>
    <w:rsid w:val="00A46573"/>
    <w:rsid w:val="00A64837"/>
    <w:rsid w:val="00A85FEA"/>
    <w:rsid w:val="00A90E80"/>
    <w:rsid w:val="00A924AE"/>
    <w:rsid w:val="00AD43D3"/>
    <w:rsid w:val="00AD7BA3"/>
    <w:rsid w:val="00B03D6D"/>
    <w:rsid w:val="00B04632"/>
    <w:rsid w:val="00B13088"/>
    <w:rsid w:val="00B167BE"/>
    <w:rsid w:val="00B4666C"/>
    <w:rsid w:val="00B575BC"/>
    <w:rsid w:val="00B7542E"/>
    <w:rsid w:val="00B76659"/>
    <w:rsid w:val="00B845CE"/>
    <w:rsid w:val="00BA35B8"/>
    <w:rsid w:val="00BA435D"/>
    <w:rsid w:val="00BC3987"/>
    <w:rsid w:val="00BF5638"/>
    <w:rsid w:val="00C263F3"/>
    <w:rsid w:val="00C33867"/>
    <w:rsid w:val="00C917DE"/>
    <w:rsid w:val="00CC4468"/>
    <w:rsid w:val="00CD269C"/>
    <w:rsid w:val="00D141A1"/>
    <w:rsid w:val="00D242FD"/>
    <w:rsid w:val="00D27D2D"/>
    <w:rsid w:val="00D46A59"/>
    <w:rsid w:val="00DA4AB6"/>
    <w:rsid w:val="00DA59F6"/>
    <w:rsid w:val="00DE50FC"/>
    <w:rsid w:val="00DF24CB"/>
    <w:rsid w:val="00E10ED5"/>
    <w:rsid w:val="00FA3022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6C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E4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43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erry.fu98@gmail.com" TargetMode="External"/><Relationship Id="rId5" Type="http://schemas.openxmlformats.org/officeDocument/2006/relationships/hyperlink" Target="mailto:jerryfu@umass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D_1025065417.tmp</Template>
  <TotalTime>5</TotalTime>
  <Pages>1</Pages>
  <Words>473</Words>
  <Characters>2700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Fu</dc:creator>
  <cp:keywords/>
  <dc:description/>
  <cp:lastModifiedBy>Jerry Fu</cp:lastModifiedBy>
  <cp:revision>8</cp:revision>
  <cp:lastPrinted>2018-09-27T14:13:00Z</cp:lastPrinted>
  <dcterms:created xsi:type="dcterms:W3CDTF">2019-01-11T01:10:00Z</dcterms:created>
  <dcterms:modified xsi:type="dcterms:W3CDTF">2019-01-15T19:29:00Z</dcterms:modified>
</cp:coreProperties>
</file>